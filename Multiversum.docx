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260E2" w14:textId="77777777" w:rsidR="00F32327" w:rsidRDefault="00980E59">
      <w:sdt>
        <w:sdtPr>
          <w:id w:val="-831605760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CD5DF27" wp14:editId="53DEA2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E49AA09" id="AutoVorm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F0CDF58" wp14:editId="4BE0FA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980E59" w14:paraId="19291DFB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755FF1F" w14:textId="77777777" w:rsidR="00980E59" w:rsidRDefault="00980E59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80E59" w14:paraId="3792C54D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596FF83B" w14:textId="77777777" w:rsidR="00980E59" w:rsidRDefault="00980E59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3DA783CFE4AF4430B7F1ED346ACDE10E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Multiversum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80E59" w14:paraId="0B5356A2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4A7FAF5" w14:textId="77777777" w:rsidR="00980E59" w:rsidRDefault="00980E59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80E59" w14:paraId="0A99344B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172F3F39" w14:textId="77777777" w:rsidR="00980E59" w:rsidRDefault="00980E59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FE304E20F1AC4B0EA1BCA2DAB0140B3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Webshop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277D8C5" w14:textId="77777777" w:rsidR="00980E59" w:rsidRDefault="00980E59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F0CDF58" id="Rechthoek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dO2g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980E59" w14:paraId="19291DFB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755FF1F" w14:textId="77777777" w:rsidR="00980E59" w:rsidRDefault="00980E59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80E59" w14:paraId="3792C54D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596FF83B" w14:textId="77777777" w:rsidR="00980E59" w:rsidRDefault="00980E59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3DA783CFE4AF4430B7F1ED346ACDE10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Multiversum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80E59" w14:paraId="0B5356A2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4A7FAF5" w14:textId="77777777" w:rsidR="00980E59" w:rsidRDefault="00980E59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80E59" w14:paraId="0A99344B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172F3F39" w14:textId="77777777" w:rsidR="00980E59" w:rsidRDefault="00980E59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FE304E20F1AC4B0EA1BCA2DAB0140B3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Webshop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277D8C5" w14:textId="77777777" w:rsidR="00980E59" w:rsidRDefault="00980E5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F4F28F" wp14:editId="200A17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03D87D3A" w14:textId="77777777" w:rsidR="00980E59" w:rsidRDefault="00980E59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Multiversum</w:t>
                                    </w:r>
                                  </w:sdtContent>
                                </w:sdt>
                              </w:p>
                              <w:p w14:paraId="2348D62A" w14:textId="77777777" w:rsidR="00980E59" w:rsidRDefault="00980E59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3C4CD6A9" w14:textId="77777777" w:rsidR="00980E59" w:rsidRDefault="00980E59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8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lang w:val="en-US"/>
                                      </w:rPr>
                                      <w:t>May 8, 2017</w:t>
                                    </w:r>
                                  </w:sdtContent>
                                </w:sdt>
                              </w:p>
                              <w:p w14:paraId="6AD3DD38" w14:textId="77777777" w:rsidR="00980E59" w:rsidRDefault="00980E59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Rick Holtman</w:t>
                                    </w:r>
                                  </w:sdtContent>
                                </w:sdt>
                                <w:r>
                                  <w:t xml:space="preserve"> &amp; Imad Ziani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0F4F28F" id="Rechthoek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I1xTNziAgAAQA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14:paraId="03D87D3A" w14:textId="77777777" w:rsidR="00980E59" w:rsidRDefault="00980E59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Multiversum</w:t>
                              </w:r>
                            </w:sdtContent>
                          </w:sdt>
                        </w:p>
                        <w:p w14:paraId="2348D62A" w14:textId="77777777" w:rsidR="00980E59" w:rsidRDefault="00980E59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3C4CD6A9" w14:textId="77777777" w:rsidR="00980E59" w:rsidRDefault="00980E59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lang w:val="en-US"/>
                                </w:rPr>
                                <w:t>May 8, 2017</w:t>
                              </w:r>
                            </w:sdtContent>
                          </w:sdt>
                        </w:p>
                        <w:p w14:paraId="6AD3DD38" w14:textId="77777777" w:rsidR="00980E59" w:rsidRDefault="00980E59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t>Rick Holtman</w:t>
                              </w:r>
                            </w:sdtContent>
                          </w:sdt>
                          <w:r>
                            <w:t xml:space="preserve"> &amp; Imad Ziani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14:paraId="3C1BA1AF" w14:textId="77777777" w:rsidR="00F32327" w:rsidRDefault="00980E59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72BFF86D58F64AA58A004FE38E93DD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5D7084">
            <w:rPr>
              <w:smallCaps w:val="0"/>
            </w:rPr>
            <w:t>Multiversum</w:t>
          </w:r>
        </w:sdtContent>
      </w:sdt>
    </w:p>
    <w:p w14:paraId="0B16796A" w14:textId="77777777" w:rsidR="00F32327" w:rsidRDefault="00980E59">
      <w:pPr>
        <w:pStyle w:val="Ondertitel"/>
      </w:pPr>
      <w:sdt>
        <w:sdtPr>
          <w:alias w:val="Ondertitel"/>
          <w:tag w:val="Ondertitel"/>
          <w:id w:val="11808339"/>
          <w:placeholder>
            <w:docPart w:val="86B8A504EBE849D786B8F5A59CCDDF2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5D7084">
            <w:t>Webshop</w:t>
          </w:r>
        </w:sdtContent>
      </w:sdt>
    </w:p>
    <w:p w14:paraId="783C8BE1" w14:textId="77777777" w:rsidR="00F32327" w:rsidRDefault="005D7084" w:rsidP="005D7084">
      <w:r>
        <w:t xml:space="preserve">Bedankt voor het </w:t>
      </w:r>
      <w:r w:rsidR="00851443">
        <w:t>overwegen</w:t>
      </w:r>
      <w:r>
        <w:t xml:space="preserve"> van Groax.com.</w:t>
      </w:r>
    </w:p>
    <w:p w14:paraId="394AAF92" w14:textId="4584BA14" w:rsidR="00824EA7" w:rsidRDefault="005D7084" w:rsidP="005D7084">
      <w:r>
        <w:t xml:space="preserve">Met onze kennis </w:t>
      </w:r>
      <w:r w:rsidR="00851443">
        <w:t>kunnen</w:t>
      </w:r>
      <w:r>
        <w:t xml:space="preserve"> wij een webshop garanderen die voldoet aan uw en onze eisen. </w:t>
      </w:r>
      <w:r>
        <w:br/>
        <w:t>Wij staan klaar om de webshop te creëren volgens</w:t>
      </w:r>
      <w:r w:rsidR="00415226">
        <w:t xml:space="preserve"> de genoemde punten. Deze zijn:</w:t>
      </w:r>
    </w:p>
    <w:p w14:paraId="013E54B3" w14:textId="77777777" w:rsidR="00824EA7" w:rsidRDefault="00824EA7" w:rsidP="005D7084">
      <w:r>
        <w:t>De webshop bestaat uit de volgende punten:</w:t>
      </w:r>
    </w:p>
    <w:p w14:paraId="4F4416A4" w14:textId="64872A4B" w:rsidR="00824EA7" w:rsidRDefault="00824EA7" w:rsidP="00824EA7">
      <w:pPr>
        <w:pStyle w:val="Lijstalinea"/>
        <w:numPr>
          <w:ilvl w:val="0"/>
          <w:numId w:val="15"/>
        </w:numPr>
      </w:pPr>
      <w:r>
        <w:t>Werkende op: mobiel, tablet</w:t>
      </w:r>
      <w:r w:rsidR="00980E59">
        <w:t xml:space="preserve"> &amp; </w:t>
      </w:r>
      <w:r>
        <w:t>computer</w:t>
      </w:r>
    </w:p>
    <w:p w14:paraId="02257397" w14:textId="77777777" w:rsidR="00824EA7" w:rsidRDefault="00824EA7" w:rsidP="005D7084">
      <w:pPr>
        <w:pStyle w:val="Lijstalinea"/>
        <w:numPr>
          <w:ilvl w:val="0"/>
          <w:numId w:val="15"/>
        </w:numPr>
      </w:pPr>
      <w:r>
        <w:t>Eigen beheer, zoals producten toevoegen, wijzigen en verwijderen</w:t>
      </w:r>
    </w:p>
    <w:p w14:paraId="71D016E8" w14:textId="2654E92F" w:rsidR="00824EA7" w:rsidRPr="00DE2783" w:rsidRDefault="00824EA7" w:rsidP="005D7084">
      <w:pPr>
        <w:pStyle w:val="Lijstalinea"/>
        <w:numPr>
          <w:ilvl w:val="0"/>
          <w:numId w:val="15"/>
        </w:numPr>
        <w:rPr>
          <w:i/>
        </w:rPr>
      </w:pPr>
      <w:r>
        <w:t>Klanten kunnen bestellen zonder i</w:t>
      </w:r>
      <w:r w:rsidR="00A92D89">
        <w:t xml:space="preserve">n te </w:t>
      </w:r>
      <w:r>
        <w:t>loggen</w:t>
      </w:r>
      <w:r w:rsidR="00A54A8C">
        <w:br/>
      </w:r>
      <w:r w:rsidR="00A54A8C" w:rsidRPr="00DE2783">
        <w:rPr>
          <w:i/>
        </w:rPr>
        <w:t>Wij raden dit af omdat als de gebruiker terug komt hij/zij meteen aankopen kan doen</w:t>
      </w:r>
      <w:r w:rsidR="00DE2783">
        <w:t xml:space="preserve">, </w:t>
      </w:r>
      <w:r w:rsidR="00DE2783" w:rsidRPr="00DE2783">
        <w:rPr>
          <w:i/>
        </w:rPr>
        <w:t>ook kan hij/zij vorige aankomen terug zien</w:t>
      </w:r>
      <w:r w:rsidR="00DE2783">
        <w:rPr>
          <w:i/>
        </w:rPr>
        <w:t>.</w:t>
      </w:r>
    </w:p>
    <w:p w14:paraId="570BC52F" w14:textId="3495348B" w:rsidR="00824EA7" w:rsidRDefault="00A92D89" w:rsidP="005D7084">
      <w:pPr>
        <w:pStyle w:val="Lijstalinea"/>
        <w:numPr>
          <w:ilvl w:val="0"/>
          <w:numId w:val="15"/>
        </w:numPr>
      </w:pPr>
      <w:r>
        <w:t>Klanten kunnen betalen met de volgende methodes, zoals IDEAL, PayPal en CreditCard (meer</w:t>
      </w:r>
      <w:r w:rsidR="00A54A8C">
        <w:t xml:space="preserve"> is</w:t>
      </w:r>
      <w:r>
        <w:t xml:space="preserve"> mogelijk)</w:t>
      </w:r>
    </w:p>
    <w:p w14:paraId="68832898" w14:textId="49E417E3" w:rsidR="00A92D89" w:rsidRDefault="00A92D89" w:rsidP="00A92D89">
      <w:r>
        <w:t>Verder zijn er meer mogelijkheden maar de bo</w:t>
      </w:r>
      <w:r w:rsidR="00A54A8C">
        <w:t>venstaande punten zijn minimale</w:t>
      </w:r>
      <w:r>
        <w:t xml:space="preserve"> vereisten.</w:t>
      </w:r>
    </w:p>
    <w:p w14:paraId="4E75436B" w14:textId="7CCAFA73" w:rsidR="00755EFC" w:rsidRDefault="00755EFC" w:rsidP="00A92D89">
      <w:r>
        <w:t xml:space="preserve">Wat er verder mogelijk is: </w:t>
      </w:r>
    </w:p>
    <w:p w14:paraId="0AB92BC2" w14:textId="4848ECE3" w:rsidR="00A92D89" w:rsidRDefault="00755EFC" w:rsidP="00A92D89">
      <w:pPr>
        <w:pStyle w:val="Lijstalinea"/>
        <w:numPr>
          <w:ilvl w:val="0"/>
          <w:numId w:val="16"/>
        </w:numPr>
      </w:pPr>
      <w:r>
        <w:t>U en klanten krijgen een email van de gemaakte bestelling met factuur</w:t>
      </w:r>
    </w:p>
    <w:p w14:paraId="30B48C4B" w14:textId="540DE1E8" w:rsidR="00415226" w:rsidRDefault="00415226" w:rsidP="00415226">
      <w:r>
        <w:t>Wat wij niet doen:</w:t>
      </w:r>
    </w:p>
    <w:p w14:paraId="33A07067" w14:textId="5DA605D4" w:rsidR="00415226" w:rsidRDefault="00415226" w:rsidP="00415226">
      <w:pPr>
        <w:pStyle w:val="Lijstalinea"/>
        <w:numPr>
          <w:ilvl w:val="0"/>
          <w:numId w:val="16"/>
        </w:numPr>
      </w:pPr>
      <w:r>
        <w:t>Video of andere bewegende beelden op de webshop plaatsen</w:t>
      </w:r>
    </w:p>
    <w:p w14:paraId="7CD07176" w14:textId="77777777" w:rsidR="00851443" w:rsidRDefault="00851443" w:rsidP="00851443">
      <w:r>
        <w:t xml:space="preserve">De kosten voor een webshop zijn rond de €4.000. </w:t>
      </w:r>
      <w:r>
        <w:br/>
        <w:t>hierbij zijn 100 uren verrekend en worden er minder uren gemaakt dan wordt dit verrekend.</w:t>
      </w:r>
    </w:p>
    <w:p w14:paraId="639DC0B7" w14:textId="77777777" w:rsidR="00851443" w:rsidRDefault="00851443" w:rsidP="00851443">
      <w:r>
        <w:t>Extra kosten:</w:t>
      </w:r>
    </w:p>
    <w:p w14:paraId="35F70845" w14:textId="77777777" w:rsidR="00851443" w:rsidRDefault="00851443" w:rsidP="00851443">
      <w:pPr>
        <w:pStyle w:val="Lijstalinea"/>
        <w:numPr>
          <w:ilvl w:val="0"/>
          <w:numId w:val="13"/>
        </w:numPr>
      </w:pPr>
      <w:r>
        <w:t>Betaalmogelijkheden</w:t>
      </w:r>
      <w:bookmarkStart w:id="0" w:name="_GoBack"/>
      <w:bookmarkEnd w:id="0"/>
    </w:p>
    <w:p w14:paraId="61050619" w14:textId="2E0C6511" w:rsidR="00851443" w:rsidRDefault="00851443" w:rsidP="00851443">
      <w:pPr>
        <w:pStyle w:val="Lijstalinea"/>
        <w:numPr>
          <w:ilvl w:val="0"/>
          <w:numId w:val="13"/>
        </w:numPr>
      </w:pPr>
      <w:r>
        <w:t xml:space="preserve">Hosting </w:t>
      </w:r>
      <w:r w:rsidR="00A92D89">
        <w:t>(Het online zetten van de webshop</w:t>
      </w:r>
      <w:r w:rsidR="00A54A8C">
        <w:t xml:space="preserve">, kosten </w:t>
      </w:r>
      <w:r w:rsidR="00A54A8C">
        <w:t>€</w:t>
      </w:r>
      <w:r w:rsidR="00A54A8C">
        <w:t>120</w:t>
      </w:r>
      <w:r w:rsidR="00A92D89">
        <w:t>)</w:t>
      </w:r>
    </w:p>
    <w:p w14:paraId="18C7CE6B" w14:textId="16EA22A3" w:rsidR="00851443" w:rsidRDefault="00851443" w:rsidP="00851443">
      <w:pPr>
        <w:pStyle w:val="Lijstalinea"/>
        <w:numPr>
          <w:ilvl w:val="0"/>
          <w:numId w:val="13"/>
        </w:numPr>
      </w:pPr>
      <w:r>
        <w:t>Domainnaam</w:t>
      </w:r>
      <w:r w:rsidR="00A92D89">
        <w:t xml:space="preserve"> (</w:t>
      </w:r>
      <w:hyperlink r:id="rId11" w:history="1">
        <w:r w:rsidR="00A54A8C" w:rsidRPr="00C639C8">
          <w:rPr>
            <w:rStyle w:val="Hyperlink"/>
          </w:rPr>
          <w:t>www.domain</w:t>
        </w:r>
        <w:r w:rsidR="00A54A8C" w:rsidRPr="00C639C8">
          <w:rPr>
            <w:rStyle w:val="Hyperlink"/>
          </w:rPr>
          <w:t>n</w:t>
        </w:r>
        <w:r w:rsidR="00A54A8C" w:rsidRPr="00C639C8">
          <w:rPr>
            <w:rStyle w:val="Hyperlink"/>
          </w:rPr>
          <w:t>a</w:t>
        </w:r>
        <w:r w:rsidR="00A54A8C" w:rsidRPr="00C639C8">
          <w:rPr>
            <w:rStyle w:val="Hyperlink"/>
          </w:rPr>
          <w:t>a</w:t>
        </w:r>
        <w:r w:rsidR="00A54A8C" w:rsidRPr="00C639C8">
          <w:rPr>
            <w:rStyle w:val="Hyperlink"/>
          </w:rPr>
          <w:t>m.nl/</w:t>
        </w:r>
        <w:r w:rsidR="00A54A8C" w:rsidRPr="00C639C8">
          <w:rPr>
            <w:rStyle w:val="Hyperlink"/>
          </w:rPr>
          <w:t>.</w:t>
        </w:r>
        <w:r w:rsidR="00A54A8C" w:rsidRPr="00C639C8">
          <w:rPr>
            <w:rStyle w:val="Hyperlink"/>
          </w:rPr>
          <w:t>com</w:t>
        </w:r>
      </w:hyperlink>
      <w:r w:rsidR="00A54A8C">
        <w:t xml:space="preserve">, kosten </w:t>
      </w:r>
      <w:r w:rsidR="00A54A8C">
        <w:t>€</w:t>
      </w:r>
      <w:r w:rsidR="00A54A8C">
        <w:t>50</w:t>
      </w:r>
      <w:r w:rsidR="00A92D89">
        <w:t>)</w:t>
      </w:r>
    </w:p>
    <w:p w14:paraId="44469079" w14:textId="14CB50D1" w:rsidR="00851443" w:rsidRDefault="00851443" w:rsidP="00851443">
      <w:pPr>
        <w:pStyle w:val="Lijstalinea"/>
        <w:numPr>
          <w:ilvl w:val="0"/>
          <w:numId w:val="13"/>
        </w:numPr>
      </w:pPr>
      <w:r>
        <w:t>Service kosten</w:t>
      </w:r>
      <w:r w:rsidR="00A92D89">
        <w:t xml:space="preserve"> (De terugkomende kosten voor updates en onderhoud van de webshop</w:t>
      </w:r>
      <w:r w:rsidR="00A54A8C">
        <w:t xml:space="preserve">, kosten </w:t>
      </w:r>
      <w:r w:rsidR="00A54A8C">
        <w:t>€</w:t>
      </w:r>
      <w:r w:rsidR="00A54A8C">
        <w:t>240</w:t>
      </w:r>
      <w:r w:rsidR="00A92D89">
        <w:t>)</w:t>
      </w:r>
    </w:p>
    <w:p w14:paraId="6221553C" w14:textId="665AF5A4" w:rsidR="00A92D89" w:rsidRDefault="00A92D89" w:rsidP="00851443">
      <w:pPr>
        <w:pStyle w:val="Lijstalinea"/>
        <w:numPr>
          <w:ilvl w:val="0"/>
          <w:numId w:val="13"/>
        </w:numPr>
      </w:pPr>
      <w:r>
        <w:t>Back-up (dagelijkse of maandelijkse back-up om data verlies te verkleinen</w:t>
      </w:r>
      <w:r w:rsidR="00A54A8C">
        <w:t xml:space="preserve">, kosten </w:t>
      </w:r>
      <w:r w:rsidR="00A54A8C">
        <w:t>€</w:t>
      </w:r>
      <w:r w:rsidR="00A54A8C">
        <w:t>120</w:t>
      </w:r>
      <w:r>
        <w:t xml:space="preserve">) </w:t>
      </w:r>
    </w:p>
    <w:p w14:paraId="46CACA45" w14:textId="47914BA1" w:rsidR="00851443" w:rsidRDefault="00851443" w:rsidP="00851443">
      <w:r>
        <w:t>Deze kosten z</w:t>
      </w:r>
      <w:r w:rsidR="00A54A8C">
        <w:t>ijn per jaar met uitzondering van</w:t>
      </w:r>
      <w:r>
        <w:t xml:space="preserve"> “betaalmogelijkheden” deze zijn voor eigen rekening.</w:t>
      </w:r>
    </w:p>
    <w:p w14:paraId="0F6B38FE" w14:textId="214D01E7" w:rsidR="00755EFC" w:rsidRPr="00415226" w:rsidRDefault="00415226" w:rsidP="00851443">
      <w:r w:rsidRPr="00415226">
        <w:rPr>
          <w:b/>
        </w:rPr>
        <w:t>Week 19</w:t>
      </w:r>
      <w:r>
        <w:t>: D</w:t>
      </w:r>
      <w:r w:rsidR="00755EFC">
        <w:t xml:space="preserve">e site </w:t>
      </w:r>
      <w:r>
        <w:t>uitwerken.</w:t>
      </w:r>
      <w:r>
        <w:br/>
      </w:r>
      <w:r w:rsidRPr="00415226">
        <w:rPr>
          <w:b/>
        </w:rPr>
        <w:t>Week 20</w:t>
      </w:r>
      <w:r>
        <w:t>: beginnen met het bouwen</w:t>
      </w:r>
      <w:r>
        <w:br/>
      </w:r>
      <w:r w:rsidRPr="00415226">
        <w:rPr>
          <w:b/>
        </w:rPr>
        <w:t>Week 2</w:t>
      </w:r>
      <w:r>
        <w:rPr>
          <w:b/>
        </w:rPr>
        <w:t>4</w:t>
      </w:r>
      <w:r>
        <w:t>: afwerken</w:t>
      </w:r>
      <w:r>
        <w:br/>
      </w:r>
      <w:r>
        <w:rPr>
          <w:b/>
        </w:rPr>
        <w:t>Week 26</w:t>
      </w:r>
      <w:r>
        <w:t>: online zetten.</w:t>
      </w:r>
      <w:r w:rsidRPr="00415226">
        <w:rPr>
          <w:b/>
        </w:rPr>
        <w:br/>
      </w:r>
    </w:p>
    <w:p w14:paraId="65AC44BC" w14:textId="44EF82CD" w:rsidR="005D7084" w:rsidRDefault="00DE2783" w:rsidP="005D7084">
      <w:r>
        <w:t>Als u de keus maakt voor Groax.com dan realiseren wij deze webshop in 5 weken</w:t>
      </w:r>
      <w:r w:rsidR="00415226">
        <w:t xml:space="preserve"> m</w:t>
      </w:r>
      <w:r>
        <w:t>et eind datum 26-06-2017</w:t>
      </w:r>
    </w:p>
    <w:sectPr w:rsidR="005D7084">
      <w:footerReference w:type="even" r:id="rId12"/>
      <w:footerReference w:type="default" r:id="rId13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BF95B" w14:textId="77777777" w:rsidR="00980E59" w:rsidRDefault="00980E59">
      <w:pPr>
        <w:spacing w:after="0" w:line="240" w:lineRule="auto"/>
      </w:pPr>
      <w:r>
        <w:separator/>
      </w:r>
    </w:p>
  </w:endnote>
  <w:endnote w:type="continuationSeparator" w:id="0">
    <w:p w14:paraId="51C9BD78" w14:textId="77777777" w:rsidR="00980E59" w:rsidRDefault="0098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F4CEB" w14:textId="77777777" w:rsidR="00980E59" w:rsidRDefault="00980E59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F069CA4" wp14:editId="4BB42A33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hthoe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7459692" w14:textId="77777777" w:rsidR="00980E59" w:rsidRDefault="00980E59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Multiversum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5/8/2017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F069CA4" id="Rechthoek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FB6w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" o:allowincell="f" filled="f" stroked="f">
              <v:textbox style="layout-flow:vertical;mso-layout-flow-alt:bottom-to-top" inset=",,8.64pt,10.8pt">
                <w:txbxContent>
                  <w:p w14:paraId="57459692" w14:textId="77777777" w:rsidR="00980E59" w:rsidRDefault="00980E59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Multiversum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8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5/8/2017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9C3D293" wp14:editId="4872286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V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E28BE3B" id="AutoVorm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T6Ls&#10;0L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E84801C" wp14:editId="1C338EB6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E4A3B97" w14:textId="2470DF2D" w:rsidR="00980E59" w:rsidRDefault="00980E59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15226" w:rsidRPr="0041522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E84801C" id="Ova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NlpAIAAHg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COJzZaQCAAB4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14:paraId="6E4A3B97" w14:textId="2470DF2D" w:rsidR="00980E59" w:rsidRDefault="00980E59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15226" w:rsidRPr="0041522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DD0C5" w14:textId="77777777" w:rsidR="00980E59" w:rsidRDefault="00980E59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0F69C1C" wp14:editId="0FCF964C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hthoe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6E13945" w14:textId="77777777" w:rsidR="00980E59" w:rsidRDefault="00980E59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Multiversum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5/8/2017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0F69C1C" id="Rechthoek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F77g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" o:allowincell="f" filled="f" stroked="f">
              <v:textbox style="layout-flow:vertical;mso-layout-flow-alt:bottom-to-top" inset=",,8.64pt,10.8pt">
                <w:txbxContent>
                  <w:p w14:paraId="26E13945" w14:textId="77777777" w:rsidR="00980E59" w:rsidRDefault="00980E59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Multiversum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8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5/8/2017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9C596F6" wp14:editId="1C3D26E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V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F686552" id="AutoVorm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pVti&#10;sr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0B6C8F" wp14:editId="5E50A85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7E06FE1" w14:textId="190FA6A0" w:rsidR="00980E59" w:rsidRDefault="00980E59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15226" w:rsidRPr="0041522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10B6C8F" id="Ova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pKowIAAHg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HQIpKowIAAHg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14:paraId="37E06FE1" w14:textId="190FA6A0" w:rsidR="00980E59" w:rsidRDefault="00980E59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15226" w:rsidRPr="0041522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7C1F16AA" w14:textId="77777777" w:rsidR="00980E59" w:rsidRDefault="00980E59">
    <w:pPr>
      <w:pStyle w:val="Voetteks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DC370" w14:textId="77777777" w:rsidR="00980E59" w:rsidRDefault="00980E59">
      <w:pPr>
        <w:spacing w:after="0" w:line="240" w:lineRule="auto"/>
      </w:pPr>
      <w:r>
        <w:separator/>
      </w:r>
    </w:p>
  </w:footnote>
  <w:footnote w:type="continuationSeparator" w:id="0">
    <w:p w14:paraId="5BD26966" w14:textId="77777777" w:rsidR="00980E59" w:rsidRDefault="0098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jstopsomtek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2602BB1"/>
    <w:multiLevelType w:val="hybridMultilevel"/>
    <w:tmpl w:val="B21ECB66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80090"/>
    <w:multiLevelType w:val="hybridMultilevel"/>
    <w:tmpl w:val="359E37C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46350"/>
    <w:multiLevelType w:val="hybridMultilevel"/>
    <w:tmpl w:val="1EDC417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70EB4"/>
    <w:multiLevelType w:val="hybridMultilevel"/>
    <w:tmpl w:val="6CEE6DFA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948AD"/>
    <w:multiLevelType w:val="hybridMultilevel"/>
    <w:tmpl w:val="8C7E411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459DE"/>
    <w:multiLevelType w:val="hybridMultilevel"/>
    <w:tmpl w:val="E264D4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5"/>
  </w:num>
  <w:num w:numId="14">
    <w:abstractNumId w:val="8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84"/>
    <w:rsid w:val="0011137B"/>
    <w:rsid w:val="00415226"/>
    <w:rsid w:val="005465C8"/>
    <w:rsid w:val="005D7084"/>
    <w:rsid w:val="00755EFC"/>
    <w:rsid w:val="00824EA7"/>
    <w:rsid w:val="00851443"/>
    <w:rsid w:val="00980E59"/>
    <w:rsid w:val="00A54A8C"/>
    <w:rsid w:val="00A92D89"/>
    <w:rsid w:val="00DE2783"/>
    <w:rsid w:val="00F3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4248"/>
  <w15:docId w15:val="{872035E1-3F74-4AC5-9C0F-F6722398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Standaard"/>
    <w:link w:val="Tite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theme="minorHAnsi"/>
      <w:sz w:val="28"/>
      <w:szCs w:val="24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ktekst">
    <w:name w:val="Block Text"/>
    <w:aliases w:val="Ingesprongen blo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adruk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Cs w:val="20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ievebenadrukking">
    <w:name w:val="Intense Emphasis"/>
    <w:basedOn w:val="Standaardalinea-lettertype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Duidelijkcitaat">
    <w:name w:val="Intense Quote"/>
    <w:basedOn w:val="Standaard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2"/>
      </w:numPr>
      <w:spacing w:after="0"/>
      <w:contextualSpacing/>
    </w:pPr>
  </w:style>
  <w:style w:type="paragraph" w:styleId="Lijstopsomteken2">
    <w:name w:val="List Bullet 2"/>
    <w:basedOn w:val="Standaard"/>
    <w:uiPriority w:val="36"/>
    <w:unhideWhenUsed/>
    <w:qFormat/>
    <w:pPr>
      <w:numPr>
        <w:numId w:val="4"/>
      </w:numPr>
      <w:spacing w:after="0"/>
    </w:pPr>
  </w:style>
  <w:style w:type="paragraph" w:styleId="Lijstopsomteken3">
    <w:name w:val="List Bullet 3"/>
    <w:basedOn w:val="Standaard"/>
    <w:uiPriority w:val="36"/>
    <w:unhideWhenUsed/>
    <w:qFormat/>
    <w:pPr>
      <w:numPr>
        <w:numId w:val="6"/>
      </w:numPr>
      <w:spacing w:after="0"/>
    </w:pPr>
  </w:style>
  <w:style w:type="paragraph" w:styleId="Lijstopsomteken4">
    <w:name w:val="List Bullet 4"/>
    <w:basedOn w:val="Standaard"/>
    <w:uiPriority w:val="36"/>
    <w:unhideWhenUsed/>
    <w:qFormat/>
    <w:pPr>
      <w:numPr>
        <w:numId w:val="8"/>
      </w:numPr>
      <w:spacing w:after="0"/>
    </w:pPr>
  </w:style>
  <w:style w:type="paragraph" w:styleId="Lijstopsomteken5">
    <w:name w:val="List Bullet 5"/>
    <w:basedOn w:val="Standaard"/>
    <w:uiPriority w:val="36"/>
    <w:unhideWhenUsed/>
    <w:qFormat/>
    <w:pPr>
      <w:numPr>
        <w:numId w:val="10"/>
      </w:numPr>
      <w:spacing w:after="0"/>
    </w:pPr>
  </w:style>
  <w:style w:type="paragraph" w:styleId="Geenafstand">
    <w:name w:val="No Spacing"/>
    <w:basedOn w:val="Standaard"/>
    <w:uiPriority w:val="1"/>
    <w:qFormat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color w:val="808080" w:themeColor="background1" w:themeShade="80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jstalinea">
    <w:name w:val="List Paragraph"/>
    <w:basedOn w:val="Standaard"/>
    <w:uiPriority w:val="34"/>
    <w:qFormat/>
    <w:rsid w:val="005D708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54A8C"/>
    <w:rPr>
      <w:color w:val="CC9900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A54A8C"/>
    <w:rPr>
      <w:color w:val="2B579A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54A8C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omainnaam.nl/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se\AppData\Roaming\Microsoft\Templates\Rapport%20(thema%20Equit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BFF86D58F64AA58A004FE38E93DD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93E919D-46BE-4243-94FF-4DEF0DCCFB44}"/>
      </w:docPartPr>
      <w:docPartBody>
        <w:p w:rsidR="00000000" w:rsidRDefault="00000000">
          <w:pPr>
            <w:pStyle w:val="72BFF86D58F64AA58A004FE38E93DD44"/>
          </w:pPr>
          <w:r>
            <w:t>[Geef de titel van het document op]</w:t>
          </w:r>
        </w:p>
      </w:docPartBody>
    </w:docPart>
    <w:docPart>
      <w:docPartPr>
        <w:name w:val="86B8A504EBE849D786B8F5A59CCDDF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F4BEFB-1835-4B2D-9D31-AB75870906A5}"/>
      </w:docPartPr>
      <w:docPartBody>
        <w:p w:rsidR="00000000" w:rsidRDefault="00000000">
          <w:pPr>
            <w:pStyle w:val="86B8A504EBE849D786B8F5A59CCDDF27"/>
          </w:pPr>
          <w:r>
            <w:t>[Geef de ondertitel van het document op]</w:t>
          </w:r>
        </w:p>
      </w:docPartBody>
    </w:docPart>
    <w:docPart>
      <w:docPartPr>
        <w:name w:val="3DA783CFE4AF4430B7F1ED346ACDE1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DF72B8-4E26-43D8-BDBC-C23ACCF26AAD}"/>
      </w:docPartPr>
      <w:docPartBody>
        <w:p w:rsidR="00000000" w:rsidRDefault="00000000">
          <w:pPr>
            <w:pStyle w:val="3DA783CFE4AF4430B7F1ED346ACDE10E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  <w:docPart>
      <w:docPartPr>
        <w:name w:val="FE304E20F1AC4B0EA1BCA2DAB0140B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B9B95A-B82A-4CFC-9655-60DA3896EADF}"/>
      </w:docPartPr>
      <w:docPartBody>
        <w:p w:rsidR="00000000" w:rsidRDefault="00000000">
          <w:pPr>
            <w:pStyle w:val="FE304E20F1AC4B0EA1BCA2DAB0140B3C"/>
          </w:pPr>
          <w:r>
            <w:rPr>
              <w:sz w:val="36"/>
              <w:szCs w:val="36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2BFF86D58F64AA58A004FE38E93DD44">
    <w:name w:val="72BFF86D58F64AA58A004FE38E93DD44"/>
  </w:style>
  <w:style w:type="paragraph" w:customStyle="1" w:styleId="86B8A504EBE849D786B8F5A59CCDDF27">
    <w:name w:val="86B8A504EBE849D786B8F5A59CCDDF27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3DA783CFE4AF4430B7F1ED346ACDE10E">
    <w:name w:val="3DA783CFE4AF4430B7F1ED346ACDE10E"/>
  </w:style>
  <w:style w:type="paragraph" w:customStyle="1" w:styleId="FE304E20F1AC4B0EA1BCA2DAB0140B3C">
    <w:name w:val="FE304E20F1AC4B0EA1BCA2DAB0140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2017-05-08T00:00:00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B6253-25EE-4BB0-B942-7A7F50E0DC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273BC631-4D41-424D-B9CF-A1872065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Equity).dotx</Template>
  <TotalTime>159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Multiversum</vt:lpstr>
      <vt:lpstr/>
    </vt:vector>
  </TitlesOfParts>
  <Company>Multiversum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Multiversum</dc:title>
  <dc:subject>Webshop</dc:subject>
  <dc:creator>Rick Holtman</dc:creator>
  <cp:keywords/>
  <dc:description/>
  <cp:lastModifiedBy>Rick Holtman</cp:lastModifiedBy>
  <cp:revision>3</cp:revision>
  <dcterms:created xsi:type="dcterms:W3CDTF">2017-05-08T12:38:00Z</dcterms:created>
  <dcterms:modified xsi:type="dcterms:W3CDTF">2017-05-08T15:17:00Z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